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0F4B60">
        <w:rPr>
          <w:rFonts w:cs="Arial"/>
          <w:lang w:val="pt-BR"/>
        </w:rPr>
        <w:t>GESTAC</w:t>
      </w:r>
      <w:bookmarkStart w:id="2" w:name="_GoBack"/>
      <w:bookmarkEnd w:id="2"/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UC01 </w:t>
      </w:r>
      <w:bookmarkEnd w:id="0"/>
      <w:bookmarkEnd w:id="1"/>
      <w:r w:rsidR="00903B36">
        <w:rPr>
          <w:rFonts w:cs="Arial"/>
          <w:lang w:val="pt-BR"/>
        </w:rPr>
        <w:t>Registrar Entrada de Veículo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3" w:name="_Toc350264729"/>
      <w:bookmarkStart w:id="4" w:name="_Toc425054504"/>
      <w:bookmarkStart w:id="5" w:name="_Toc423410238"/>
      <w:proofErr w:type="gramStart"/>
      <w:r w:rsidRPr="00897891">
        <w:rPr>
          <w:rFonts w:cs="Arial"/>
        </w:rPr>
        <w:t>Visão Geral e Objetivos</w:t>
      </w:r>
      <w:bookmarkEnd w:id="3"/>
      <w:proofErr w:type="gramEnd"/>
      <w:r w:rsidRPr="00897891">
        <w:rPr>
          <w:rFonts w:cs="Arial"/>
        </w:rPr>
        <w:t xml:space="preserve"> </w:t>
      </w:r>
    </w:p>
    <w:bookmarkEnd w:id="4"/>
    <w:bookmarkEnd w:id="5"/>
    <w:p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903B36">
        <w:rPr>
          <w:rFonts w:ascii="Arial" w:hAnsi="Arial" w:cs="Arial"/>
          <w:lang w:val="pt-BR"/>
        </w:rPr>
        <w:t>registrar a entrada de um veículo no estacionamento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0"/>
      <w:r w:rsidRPr="00897891">
        <w:rPr>
          <w:rFonts w:cs="Arial"/>
        </w:rPr>
        <w:t>Atores Envolvidos</w:t>
      </w:r>
      <w:bookmarkEnd w:id="6"/>
    </w:p>
    <w:p w:rsidR="001F207D" w:rsidRPr="00897891" w:rsidRDefault="00903B3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Cancela Eletrônica</w:t>
      </w:r>
      <w:r w:rsidR="00222EFF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1"/>
      <w:r w:rsidRPr="00897891">
        <w:rPr>
          <w:rFonts w:cs="Arial"/>
        </w:rPr>
        <w:t>Pré-Condições</w:t>
      </w:r>
      <w:bookmarkEnd w:id="7"/>
    </w:p>
    <w:p w:rsidR="001F207D" w:rsidRPr="00897891" w:rsidRDefault="00903B36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Veículo autenticado pelo UC04 – Autenticar Veículo</w:t>
      </w:r>
      <w:r w:rsidR="00657F17" w:rsidRPr="00897891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8" w:name="_Toc350264732"/>
      <w:r w:rsidRPr="00897891">
        <w:rPr>
          <w:rFonts w:cs="Arial"/>
        </w:rPr>
        <w:t>Pós-Condições</w:t>
      </w:r>
      <w:bookmarkEnd w:id="8"/>
    </w:p>
    <w:p w:rsidR="00222EFF" w:rsidRPr="00897891" w:rsidRDefault="00FC654D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Cancela liberada para entrada do veículo. Veículo registrado no estacionamento.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9" w:name="_Toc425054505"/>
      <w:bookmarkStart w:id="10" w:name="_Toc423410239"/>
      <w:bookmarkStart w:id="11" w:name="_Toc350264733"/>
      <w:r w:rsidRPr="00897891">
        <w:rPr>
          <w:rFonts w:cs="Arial"/>
        </w:rPr>
        <w:t>Fluxo de Eventos</w:t>
      </w:r>
      <w:bookmarkEnd w:id="9"/>
      <w:bookmarkEnd w:id="10"/>
      <w:bookmarkEnd w:id="11"/>
    </w:p>
    <w:p w:rsidR="001F207D" w:rsidRDefault="001F207D">
      <w:pPr>
        <w:pStyle w:val="Ttulo2"/>
        <w:rPr>
          <w:rFonts w:ascii="Arial" w:hAnsi="Arial" w:cs="Arial"/>
        </w:rPr>
      </w:pPr>
      <w:bookmarkStart w:id="12" w:name="_Toc425054506"/>
      <w:bookmarkStart w:id="13" w:name="_Toc423410240"/>
      <w:bookmarkStart w:id="14" w:name="_Toc350264734"/>
      <w:r w:rsidRPr="00897891">
        <w:rPr>
          <w:rFonts w:ascii="Arial" w:hAnsi="Arial" w:cs="Arial"/>
        </w:rPr>
        <w:t>Fluxo Básico</w:t>
      </w:r>
      <w:bookmarkEnd w:id="12"/>
      <w:bookmarkEnd w:id="13"/>
      <w:bookmarkEnd w:id="14"/>
      <w:r w:rsidRPr="00897891">
        <w:rPr>
          <w:rFonts w:ascii="Arial" w:hAnsi="Arial" w:cs="Arial"/>
        </w:rPr>
        <w:t xml:space="preserve"> </w:t>
      </w:r>
    </w:p>
    <w:p w:rsidR="00E642E5" w:rsidRDefault="00903B36" w:rsidP="000121A8">
      <w:pPr>
        <w:pStyle w:val="Ttulo3"/>
        <w:ind w:left="397"/>
      </w:pPr>
      <w:r>
        <w:t>Cancela solicita registro da entrada de veículo.</w:t>
      </w:r>
    </w:p>
    <w:p w:rsidR="00E642E5" w:rsidRDefault="00903B36" w:rsidP="000121A8">
      <w:pPr>
        <w:pStyle w:val="Ttulo3"/>
        <w:ind w:left="397"/>
      </w:pPr>
      <w:r>
        <w:t>Sistema solicita a placa do veículo.</w:t>
      </w:r>
    </w:p>
    <w:p w:rsidR="00E642E5" w:rsidRDefault="00903B36" w:rsidP="000121A8">
      <w:pPr>
        <w:pStyle w:val="Ttulo3"/>
        <w:ind w:left="397"/>
      </w:pPr>
      <w:r>
        <w:t>Cancela informa placa do veículo</w:t>
      </w:r>
      <w:r w:rsidR="00E642E5">
        <w:t>.</w:t>
      </w:r>
    </w:p>
    <w:p w:rsidR="003239ED" w:rsidRDefault="00903B36" w:rsidP="003239ED">
      <w:pPr>
        <w:pStyle w:val="Ttulo3"/>
        <w:ind w:left="397"/>
      </w:pPr>
      <w:r>
        <w:t>Sistema busca os dados do veículo e verifica o tipo de vaga que será ocupada pelo mesmo (funcionário, empresa, ou funcionário portador de deficiência</w:t>
      </w:r>
      <w:proofErr w:type="gramStart"/>
      <w:r>
        <w:t>)</w:t>
      </w:r>
      <w:proofErr w:type="gramEnd"/>
    </w:p>
    <w:p w:rsidR="003239ED" w:rsidRDefault="00903B36" w:rsidP="003239ED">
      <w:pPr>
        <w:pStyle w:val="Ttulo3"/>
        <w:ind w:left="397"/>
      </w:pPr>
      <w:r>
        <w:t>Sistema atualiza a quantidade de vagas disponíveis do tipo adequado</w:t>
      </w:r>
      <w:r w:rsidR="003239ED">
        <w:t>.</w:t>
      </w:r>
    </w:p>
    <w:p w:rsidR="003239ED" w:rsidRDefault="00903B36" w:rsidP="003239ED">
      <w:pPr>
        <w:pStyle w:val="Ttulo3"/>
        <w:ind w:left="397"/>
      </w:pPr>
      <w:r>
        <w:t>Sistema registra a placa e hora de entrada do veículo no estacionamento</w:t>
      </w:r>
      <w:r w:rsidR="003239ED">
        <w:t>.</w:t>
      </w:r>
    </w:p>
    <w:p w:rsidR="00FC654D" w:rsidRPr="00FC654D" w:rsidRDefault="00FC654D" w:rsidP="00FC654D">
      <w:pPr>
        <w:pStyle w:val="Ttulo3"/>
        <w:ind w:left="397"/>
      </w:pPr>
      <w:r>
        <w:t>Sistema informa que a entrada do veículo foi registrada</w:t>
      </w:r>
    </w:p>
    <w:p w:rsidR="00903B36" w:rsidRPr="00903B36" w:rsidRDefault="00FC654D" w:rsidP="00903B36">
      <w:pPr>
        <w:pStyle w:val="Ttulo3"/>
        <w:ind w:left="397"/>
      </w:pPr>
      <w:r>
        <w:t xml:space="preserve">Cancela libera a entrada do veículo. </w:t>
      </w:r>
      <w:r w:rsidR="00903B36">
        <w:t>O caso de uso é encerrado.</w:t>
      </w:r>
    </w:p>
    <w:p w:rsidR="00944ECA" w:rsidRPr="00897891" w:rsidRDefault="00944ECA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5" w:name="_5.2.2_S02_Pesquisar"/>
      <w:bookmarkStart w:id="16" w:name="_5.2.2_S02_Alterar"/>
      <w:bookmarkEnd w:id="15"/>
      <w:bookmarkEnd w:id="16"/>
      <w:r w:rsidRPr="00897891">
        <w:rPr>
          <w:rFonts w:ascii="Arial" w:hAnsi="Arial" w:cs="Arial"/>
          <w:lang w:val="pt-BR"/>
        </w:rPr>
        <w:t xml:space="preserve">           </w:t>
      </w:r>
    </w:p>
    <w:p w:rsidR="001F207D" w:rsidRDefault="001F207D" w:rsidP="00B04006">
      <w:pPr>
        <w:pStyle w:val="Ttulo1"/>
        <w:rPr>
          <w:rFonts w:cs="Arial"/>
        </w:rPr>
      </w:pPr>
      <w:bookmarkStart w:id="17" w:name="_Toc350264737"/>
      <w:r w:rsidRPr="00897891">
        <w:rPr>
          <w:rFonts w:cs="Arial"/>
        </w:rPr>
        <w:t>Detalhamento das Interfaces com o Usuário</w:t>
      </w:r>
      <w:bookmarkEnd w:id="17"/>
    </w:p>
    <w:p w:rsidR="00BB01DB" w:rsidRPr="00BB01DB" w:rsidRDefault="00BB01DB" w:rsidP="00BB01DB">
      <w:pPr>
        <w:ind w:left="709"/>
        <w:rPr>
          <w:rFonts w:ascii="Arial" w:hAnsi="Arial" w:cs="Arial"/>
          <w:lang w:val="pt-BR"/>
        </w:rPr>
      </w:pPr>
      <w:r w:rsidRPr="00BB01DB">
        <w:rPr>
          <w:rFonts w:ascii="Arial" w:hAnsi="Arial" w:cs="Arial"/>
          <w:lang w:val="pt-BR"/>
        </w:rPr>
        <w:t>Não há</w:t>
      </w:r>
      <w:r>
        <w:rPr>
          <w:rFonts w:ascii="Arial" w:hAnsi="Arial" w:cs="Arial"/>
          <w:lang w:val="pt-BR"/>
        </w:rPr>
        <w:t>.</w:t>
      </w:r>
    </w:p>
    <w:p w:rsidR="00173570" w:rsidRDefault="00173570">
      <w:pPr>
        <w:pStyle w:val="Corpodetexto"/>
        <w:ind w:left="0"/>
        <w:rPr>
          <w:rFonts w:ascii="Arial" w:hAnsi="Arial" w:cs="Arial"/>
          <w:lang w:val="pt-BR"/>
        </w:rPr>
      </w:pPr>
      <w:bookmarkStart w:id="18" w:name="_Interface_I01_–"/>
      <w:bookmarkEnd w:id="18"/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9"/>
      <w:footerReference w:type="default" r:id="rId10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132" w:rsidRDefault="00900132">
      <w:r>
        <w:separator/>
      </w:r>
    </w:p>
  </w:endnote>
  <w:endnote w:type="continuationSeparator" w:id="0">
    <w:p w:rsidR="00900132" w:rsidRDefault="0090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00132" w:rsidP="007A5FDD">
          <w:pPr>
            <w:jc w:val="center"/>
            <w:rPr>
              <w:lang w:val="pt-BR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0101E4">
            <w:rPr>
              <w:lang w:val="pt-BR"/>
            </w:rPr>
            <w:t xml:space="preserve">Programa </w:t>
          </w:r>
          <w:proofErr w:type="spellStart"/>
          <w:r w:rsidR="007A5FDD">
            <w:rPr>
              <w:lang w:val="pt-BR"/>
            </w:rPr>
            <w:t>Onibus</w:t>
          </w:r>
          <w:proofErr w:type="spellEnd"/>
          <w:r w:rsidR="007A5FDD">
            <w:rPr>
              <w:lang w:val="pt-BR"/>
            </w:rPr>
            <w:t xml:space="preserve"> Coletivo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7A5FDD">
            <w:rPr>
              <w:lang w:val="pt-BR"/>
            </w:rPr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260C4F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260C4F">
            <w:rPr>
              <w:rStyle w:val="Nmerodepgina"/>
              <w:lang w:val="pt-BR"/>
            </w:rPr>
            <w:fldChar w:fldCharType="separate"/>
          </w:r>
          <w:r w:rsidR="000F4B60">
            <w:rPr>
              <w:rStyle w:val="Nmerodepgina"/>
              <w:noProof/>
              <w:lang w:val="pt-BR"/>
            </w:rPr>
            <w:t>1</w:t>
          </w:r>
          <w:r w:rsidR="00260C4F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132" w:rsidRDefault="00900132">
      <w:r>
        <w:separator/>
      </w:r>
    </w:p>
  </w:footnote>
  <w:footnote w:type="continuationSeparator" w:id="0">
    <w:p w:rsidR="00900132" w:rsidRDefault="00900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proofErr w:type="spellStart"/>
          <w:r w:rsidR="000F4B60">
            <w:rPr>
              <w:lang w:val="pt-BR"/>
            </w:rPr>
            <w:t>Gestac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033D5F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60C4F">
            <w:fldChar w:fldCharType="begin"/>
          </w:r>
          <w:r w:rsidR="00967929">
            <w:instrText xml:space="preserve"> REF versao \h  \* MERGEFORMAT </w:instrText>
          </w:r>
          <w:r w:rsidR="00260C4F">
            <w:fldChar w:fldCharType="separate"/>
          </w:r>
          <w:proofErr w:type="gramStart"/>
          <w:r w:rsidR="00675F40">
            <w:rPr>
              <w:lang w:val="pt-BR"/>
            </w:rPr>
            <w:t>1</w:t>
          </w:r>
          <w:proofErr w:type="gramEnd"/>
          <w:r w:rsidR="008B01CB" w:rsidRPr="008B01CB">
            <w:rPr>
              <w:lang w:val="pt-BR"/>
            </w:rPr>
            <w:t>.</w:t>
          </w:r>
          <w:r w:rsidR="00260C4F">
            <w:fldChar w:fldCharType="end"/>
          </w:r>
          <w:r w:rsidR="00033D5F">
            <w:t>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Pr="003F1142" w:rsidRDefault="003F00AA" w:rsidP="00903B36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UC01 </w:t>
          </w:r>
          <w:r w:rsidR="00903B36">
            <w:rPr>
              <w:lang w:val="pt-BR"/>
            </w:rPr>
            <w:t>Registrar Entrada de Veículo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903B36">
          <w:r>
            <w:rPr>
              <w:lang w:val="pt-BR"/>
            </w:rPr>
            <w:t xml:space="preserve">  Data:</w:t>
          </w:r>
          <w:r>
            <w:t xml:space="preserve"> </w:t>
          </w:r>
          <w:r w:rsidR="00903B36">
            <w:t>01/09/2013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99A1741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522F40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25991164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907F6A"/>
    <w:multiLevelType w:val="multilevel"/>
    <w:tmpl w:val="D4A69E6A"/>
    <w:lvl w:ilvl="0">
      <w:start w:val="1"/>
      <w:numFmt w:val="decimal"/>
      <w:lvlText w:val="%1.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>
    <w:nsid w:val="2CE055A0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5E25E2A"/>
    <w:multiLevelType w:val="multilevel"/>
    <w:tmpl w:val="3C4815AC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9260DCA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C6B7663"/>
    <w:multiLevelType w:val="multilevel"/>
    <w:tmpl w:val="39A26EB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08D66F3"/>
    <w:multiLevelType w:val="multilevel"/>
    <w:tmpl w:val="A5425CF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E7718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657B7118"/>
    <w:multiLevelType w:val="multilevel"/>
    <w:tmpl w:val="FE221230"/>
    <w:lvl w:ilvl="0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cs="Arial"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2"/>
  </w:num>
  <w:num w:numId="5">
    <w:abstractNumId w:val="24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4"/>
  </w:num>
  <w:num w:numId="11">
    <w:abstractNumId w:val="16"/>
  </w:num>
  <w:num w:numId="12">
    <w:abstractNumId w:val="13"/>
  </w:num>
  <w:num w:numId="13">
    <w:abstractNumId w:val="30"/>
  </w:num>
  <w:num w:numId="14">
    <w:abstractNumId w:val="12"/>
  </w:num>
  <w:num w:numId="15">
    <w:abstractNumId w:val="5"/>
  </w:num>
  <w:num w:numId="16">
    <w:abstractNumId w:val="29"/>
  </w:num>
  <w:num w:numId="17">
    <w:abstractNumId w:val="19"/>
  </w:num>
  <w:num w:numId="18">
    <w:abstractNumId w:val="6"/>
  </w:num>
  <w:num w:numId="19">
    <w:abstractNumId w:val="17"/>
  </w:num>
  <w:num w:numId="20">
    <w:abstractNumId w:val="11"/>
  </w:num>
  <w:num w:numId="21">
    <w:abstractNumId w:val="27"/>
  </w:num>
  <w:num w:numId="22">
    <w:abstractNumId w:val="26"/>
  </w:num>
  <w:num w:numId="23">
    <w:abstractNumId w:val="9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28"/>
  </w:num>
  <w:num w:numId="31">
    <w:abstractNumId w:val="28"/>
    <w:lvlOverride w:ilvl="0">
      <w:startOverride w:val="1"/>
    </w:lvlOverride>
  </w:num>
  <w:num w:numId="32">
    <w:abstractNumId w:val="10"/>
  </w:num>
  <w:num w:numId="33">
    <w:abstractNumId w:val="22"/>
  </w:num>
  <w:num w:numId="34">
    <w:abstractNumId w:val="3"/>
  </w:num>
  <w:num w:numId="35">
    <w:abstractNumId w:val="18"/>
  </w:num>
  <w:num w:numId="36">
    <w:abstractNumId w:val="23"/>
  </w:num>
  <w:num w:numId="37">
    <w:abstractNumId w:val="8"/>
  </w:num>
  <w:num w:numId="38">
    <w:abstractNumId w:val="15"/>
  </w:num>
  <w:num w:numId="39">
    <w:abstractNumId w:val="20"/>
  </w:num>
  <w:num w:numId="40">
    <w:abstractNumId w:val="7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0"/>
  </w:num>
  <w:num w:numId="44">
    <w:abstractNumId w:val="0"/>
  </w:num>
  <w:num w:numId="45">
    <w:abstractNumId w:val="25"/>
  </w:num>
  <w:num w:numId="46">
    <w:abstractNumId w:val="0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D7248"/>
    <w:rsid w:val="000101E4"/>
    <w:rsid w:val="000121A8"/>
    <w:rsid w:val="000235E6"/>
    <w:rsid w:val="00032B76"/>
    <w:rsid w:val="00033D5F"/>
    <w:rsid w:val="000749AB"/>
    <w:rsid w:val="000A1DCC"/>
    <w:rsid w:val="000E4A07"/>
    <w:rsid w:val="000F4B60"/>
    <w:rsid w:val="0010408B"/>
    <w:rsid w:val="00162F2A"/>
    <w:rsid w:val="00173570"/>
    <w:rsid w:val="001856E3"/>
    <w:rsid w:val="001C716E"/>
    <w:rsid w:val="001F0C1F"/>
    <w:rsid w:val="001F207D"/>
    <w:rsid w:val="00222EFF"/>
    <w:rsid w:val="002401A0"/>
    <w:rsid w:val="00241000"/>
    <w:rsid w:val="00260C4F"/>
    <w:rsid w:val="002C0E32"/>
    <w:rsid w:val="002C5E45"/>
    <w:rsid w:val="002C5F2A"/>
    <w:rsid w:val="002C72A4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72140"/>
    <w:rsid w:val="004A07C8"/>
    <w:rsid w:val="004B3360"/>
    <w:rsid w:val="004B6488"/>
    <w:rsid w:val="005534E0"/>
    <w:rsid w:val="00596D4D"/>
    <w:rsid w:val="005A4A60"/>
    <w:rsid w:val="005C3244"/>
    <w:rsid w:val="005E5525"/>
    <w:rsid w:val="005F43ED"/>
    <w:rsid w:val="00600F7F"/>
    <w:rsid w:val="006045B0"/>
    <w:rsid w:val="00657F17"/>
    <w:rsid w:val="00675F40"/>
    <w:rsid w:val="006906AA"/>
    <w:rsid w:val="00691604"/>
    <w:rsid w:val="006B2235"/>
    <w:rsid w:val="006B7C6F"/>
    <w:rsid w:val="006C2144"/>
    <w:rsid w:val="006D12FD"/>
    <w:rsid w:val="006D3790"/>
    <w:rsid w:val="0070423A"/>
    <w:rsid w:val="00724F72"/>
    <w:rsid w:val="00734CB9"/>
    <w:rsid w:val="007632C2"/>
    <w:rsid w:val="00793341"/>
    <w:rsid w:val="007A5FDD"/>
    <w:rsid w:val="007B390B"/>
    <w:rsid w:val="007C7204"/>
    <w:rsid w:val="007E449A"/>
    <w:rsid w:val="00844812"/>
    <w:rsid w:val="00860465"/>
    <w:rsid w:val="00884295"/>
    <w:rsid w:val="00894F85"/>
    <w:rsid w:val="00897891"/>
    <w:rsid w:val="008A172C"/>
    <w:rsid w:val="008B01CB"/>
    <w:rsid w:val="008D0DFA"/>
    <w:rsid w:val="008F27A4"/>
    <w:rsid w:val="008F3705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A61DC5"/>
    <w:rsid w:val="00AA3026"/>
    <w:rsid w:val="00AC7BA0"/>
    <w:rsid w:val="00AD721E"/>
    <w:rsid w:val="00B04006"/>
    <w:rsid w:val="00B06108"/>
    <w:rsid w:val="00B22B3B"/>
    <w:rsid w:val="00B37832"/>
    <w:rsid w:val="00B7039A"/>
    <w:rsid w:val="00B847AD"/>
    <w:rsid w:val="00BB01DB"/>
    <w:rsid w:val="00BC28E5"/>
    <w:rsid w:val="00BF5D8A"/>
    <w:rsid w:val="00C0038D"/>
    <w:rsid w:val="00C34D48"/>
    <w:rsid w:val="00C41BA9"/>
    <w:rsid w:val="00C425B7"/>
    <w:rsid w:val="00C455D6"/>
    <w:rsid w:val="00C63E2C"/>
    <w:rsid w:val="00CA5235"/>
    <w:rsid w:val="00CA5D63"/>
    <w:rsid w:val="00CB5E7A"/>
    <w:rsid w:val="00CD0511"/>
    <w:rsid w:val="00CD3531"/>
    <w:rsid w:val="00D2115C"/>
    <w:rsid w:val="00D24E17"/>
    <w:rsid w:val="00D42316"/>
    <w:rsid w:val="00D8718F"/>
    <w:rsid w:val="00E40B87"/>
    <w:rsid w:val="00E642E5"/>
    <w:rsid w:val="00E73728"/>
    <w:rsid w:val="00EB7ED5"/>
    <w:rsid w:val="00ED7248"/>
    <w:rsid w:val="00F01CFC"/>
    <w:rsid w:val="00F130CD"/>
    <w:rsid w:val="00F32635"/>
    <w:rsid w:val="00FB0DA3"/>
    <w:rsid w:val="00FB7D0E"/>
    <w:rsid w:val="00FC654D"/>
    <w:rsid w:val="00F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4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30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AF81C-2ED2-42CF-B2BA-4FC8F0C77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19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Glaydson Vasconcelos</cp:lastModifiedBy>
  <cp:revision>8</cp:revision>
  <cp:lastPrinted>2006-04-06T17:03:00Z</cp:lastPrinted>
  <dcterms:created xsi:type="dcterms:W3CDTF">2013-09-02T20:34:00Z</dcterms:created>
  <dcterms:modified xsi:type="dcterms:W3CDTF">2013-10-03T21:48:00Z</dcterms:modified>
</cp:coreProperties>
</file>